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6740"/>
      </w:tblGrid>
      <w:tr w:rsidR="00B77123" w:rsidRPr="00AA3A5D" w14:paraId="46D57016" w14:textId="77777777" w:rsidTr="00B77123">
        <w:tc>
          <w:tcPr>
            <w:tcW w:w="4050" w:type="dxa"/>
          </w:tcPr>
          <w:p w14:paraId="5AC6294C" w14:textId="77777777" w:rsidR="00B77123" w:rsidRPr="00AA3A5D" w:rsidRDefault="00AD65E1" w:rsidP="00CF3142">
            <w:pPr>
              <w:pStyle w:val="NoSpacing"/>
            </w:pPr>
            <w:r w:rsidRPr="00AA3A5D">
              <w:rPr>
                <w:noProof/>
              </w:rPr>
              <mc:AlternateContent>
                <mc:Choice Requires="wpg">
                  <w:drawing>
                    <wp:inline distT="0" distB="0" distL="0" distR="0" wp14:anchorId="140CDDBD" wp14:editId="41F8A5CC">
                      <wp:extent cx="2527300" cy="8902700"/>
                      <wp:effectExtent l="0" t="0" r="6350" b="0"/>
                      <wp:docPr id="6" name="Group 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0" y="0"/>
                                <a:chExt cx="2527300" cy="8902700"/>
                              </a:xfrm>
                            </wpg:grpSpPr>
                            <wps:wsp>
                              <wps:cNvPr id="7" name="Rectangle 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514600" cy="8902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B6D2">
                                    <a:lumMod val="5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657225"/>
                                  <a:ext cx="2508250" cy="2238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D8EC3E" w14:textId="77777777" w:rsidR="000D3EDB" w:rsidRDefault="000D3EDB" w:rsidP="00060D2E">
                                    <w:pPr>
                                      <w:pStyle w:val="Heading1"/>
                                    </w:pPr>
                                    <w:r>
                                      <w:t>WDT</w:t>
                                    </w:r>
                                  </w:p>
                                  <w:p w14:paraId="776CD0C7" w14:textId="35D1D8E8" w:rsidR="00060D2E" w:rsidRPr="00060D2E" w:rsidRDefault="00060D2E" w:rsidP="00060D2E">
                                    <w:pPr>
                                      <w:pStyle w:val="Heading1"/>
                                    </w:pPr>
                                    <w:r>
                                      <w:t xml:space="preserve">Assignment </w:t>
                                    </w:r>
                                    <w:r w:rsidR="009A14C3">
                                      <w:t>2</w:t>
                                    </w:r>
                                  </w:p>
                                  <w:p w14:paraId="0E5C1DCB" w14:textId="0AF3F847" w:rsidR="00060D2E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 xml:space="preserve">Group </w:t>
                                    </w:r>
                                  </w:p>
                                  <w:p w14:paraId="57174F4F" w14:textId="5D6F3549" w:rsidR="00B77123" w:rsidRPr="00AD65E1" w:rsidRDefault="00060D2E" w:rsidP="00AD65E1">
                                    <w:pPr>
                                      <w:pStyle w:val="Heading1"/>
                                    </w:pPr>
                                    <w:r>
                                      <w:t>Effort</w:t>
                                    </w:r>
                                  </w:p>
                                  <w:p w14:paraId="344A7825" w14:textId="5DC9AB8A" w:rsidR="00B77123" w:rsidRPr="00AD65E1" w:rsidRDefault="000D3EDB" w:rsidP="00AD65E1">
                                    <w:pPr>
                                      <w:pStyle w:val="Heading2"/>
                                    </w:pPr>
                                    <w:r>
                                      <w:t>Form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2895600"/>
                                  <a:ext cx="2514600" cy="3114040"/>
                                  <a:chOff x="0" y="0"/>
                                  <a:chExt cx="2514600" cy="3114040"/>
                                </a:xfrm>
                              </wpg:grpSpPr>
                              <wps:wsp>
                                <wps:cNvPr id="4" name="Rectangle 4"/>
                                <wps:cNvSpPr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2514600" cy="3114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1" name="Graphic 10" descr="Checklist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8100" y="323850"/>
                                    <a:ext cx="2458720" cy="24587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wps:wsp>
                              <wps:cNvPr id="11" name="Text Box 11"/>
                              <wps:cNvSpPr txBox="1">
                                <a:spLocks/>
                              </wps:cNvSpPr>
                              <wps:spPr>
                                <a:xfrm>
                                  <a:off x="19050" y="7200899"/>
                                  <a:ext cx="2486025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B535629" w14:textId="254B7F94" w:rsidR="00B77123" w:rsidRDefault="00060D2E" w:rsidP="00AD65E1">
                                    <w:pPr>
                                      <w:pStyle w:val="Heading2"/>
                                      <w:rPr>
                                        <w:lang w:val="en-AU"/>
                                      </w:rPr>
                                    </w:pPr>
                                    <w:r>
                                      <w:rPr>
                                        <w:lang w:val="en-AU"/>
                                      </w:rPr>
                                      <w:t>Group Number:</w:t>
                                    </w:r>
                                  </w:p>
                                  <w:p w14:paraId="5C6A104E" w14:textId="77777777" w:rsidR="00060D2E" w:rsidRPr="00060D2E" w:rsidRDefault="00060D2E" w:rsidP="00060D2E">
                                    <w:pPr>
                                      <w:rPr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0CDDBD" id="Group 6" o:spid="_x0000_s1026" alt="decorative element" style="width:199pt;height:701pt;mso-position-horizontal-relative:char;mso-position-vertical-relative:line" coordsize="25273,890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">
                      <v:rect id="Rectangle 7" o:spid="_x0000_s1027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" fillcolor="#355d7e" stroked="f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28" type="#_x0000_t202" style="position:absolute;left:190;top:6572;width:25083;height:22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" filled="f" stroked="f" strokeweight=".5pt">
                        <v:textbox>
                          <w:txbxContent>
                            <w:p w14:paraId="00D8EC3E" w14:textId="77777777" w:rsidR="000D3EDB" w:rsidRDefault="000D3EDB" w:rsidP="00060D2E">
                              <w:pPr>
                                <w:pStyle w:val="Heading1"/>
                              </w:pPr>
                              <w:r>
                                <w:t>WDT</w:t>
                              </w:r>
                            </w:p>
                            <w:p w14:paraId="776CD0C7" w14:textId="35D1D8E8" w:rsidR="00060D2E" w:rsidRPr="00060D2E" w:rsidRDefault="00060D2E" w:rsidP="00060D2E">
                              <w:pPr>
                                <w:pStyle w:val="Heading1"/>
                              </w:pPr>
                              <w:r>
                                <w:t xml:space="preserve">Assignment </w:t>
                              </w:r>
                              <w:r w:rsidR="009A14C3">
                                <w:t>2</w:t>
                              </w:r>
                            </w:p>
                            <w:p w14:paraId="0E5C1DCB" w14:textId="0AF3F847" w:rsidR="00060D2E" w:rsidRDefault="00060D2E" w:rsidP="00AD65E1">
                              <w:pPr>
                                <w:pStyle w:val="Heading1"/>
                              </w:pPr>
                              <w:r>
                                <w:t xml:space="preserve">Group </w:t>
                              </w:r>
                            </w:p>
                            <w:p w14:paraId="57174F4F" w14:textId="5D6F3549" w:rsidR="00B77123" w:rsidRPr="00AD65E1" w:rsidRDefault="00060D2E" w:rsidP="00AD65E1">
                              <w:pPr>
                                <w:pStyle w:val="Heading1"/>
                              </w:pPr>
                              <w:r>
                                <w:t>Effort</w:t>
                              </w:r>
                            </w:p>
                            <w:p w14:paraId="344A7825" w14:textId="5DC9AB8A" w:rsidR="00B77123" w:rsidRPr="00AD65E1" w:rsidRDefault="000D3EDB" w:rsidP="00AD65E1">
                              <w:pPr>
                                <w:pStyle w:val="Heading2"/>
                              </w:pPr>
                              <w:r>
                                <w:t>Form</w:t>
                              </w:r>
                            </w:p>
                          </w:txbxContent>
                        </v:textbox>
                      </v:shape>
                      <v:group id="Group 5" o:spid="_x0000_s1029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4" o:spid="_x0000_s1030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" fillcolor="#7ba79d [3209]" stroked="f" strokeweight="1pt"/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Graphic 10" o:spid="_x0000_s1031" type="#_x0000_t75" alt="Checklist" style="position:absolute;left:381;top:3238;width:24587;height:24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">
                          <v:imagedata r:id="rId11" o:title="Checklist"/>
                          <o:lock v:ext="edit" aspectratio="f"/>
                        </v:shape>
                      </v:group>
                      <v:shape id="Text Box 11" o:spid="_x0000_s1032" type="#_x0000_t202" style="position:absolute;left:190;top:72008;width:24860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" filled="f" stroked="f" strokeweight=".5pt">
                        <v:textbox>
                          <w:txbxContent>
                            <w:p w14:paraId="3B535629" w14:textId="254B7F94" w:rsidR="00B77123" w:rsidRDefault="00060D2E" w:rsidP="00AD65E1">
                              <w:pPr>
                                <w:pStyle w:val="Heading2"/>
                                <w:rPr>
                                  <w:lang w:val="en-AU"/>
                                </w:rPr>
                              </w:pPr>
                              <w:r>
                                <w:rPr>
                                  <w:lang w:val="en-AU"/>
                                </w:rPr>
                                <w:t>Group Number:</w:t>
                              </w:r>
                            </w:p>
                            <w:p w14:paraId="5C6A104E" w14:textId="77777777" w:rsidR="00060D2E" w:rsidRPr="00060D2E" w:rsidRDefault="00060D2E" w:rsidP="00060D2E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tbl>
            <w:tblPr>
              <w:tblStyle w:val="AcademicSelfAddessment"/>
              <w:tblW w:w="6415" w:type="dxa"/>
              <w:tblLayout w:type="fixed"/>
              <w:tblLook w:val="0480" w:firstRow="0" w:lastRow="0" w:firstColumn="1" w:lastColumn="0" w:noHBand="0" w:noVBand="1"/>
            </w:tblPr>
            <w:tblGrid>
              <w:gridCol w:w="1178"/>
              <w:gridCol w:w="5237"/>
            </w:tblGrid>
            <w:tr w:rsidR="00B77123" w:rsidRPr="00AA3A5D" w14:paraId="6409CAC2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2443785" w14:textId="77777777" w:rsidR="00A01A7C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  <w:r w:rsidR="00A01A7C">
                    <w:t>range</w:t>
                  </w:r>
                </w:p>
                <w:p w14:paraId="7F2B2BBC" w14:textId="4EFF4699" w:rsidR="00B77123" w:rsidRPr="00AA3A5D" w:rsidRDefault="006E1B15" w:rsidP="00AD65E1">
                  <w:r>
                    <w:t>(10-7)</w:t>
                  </w:r>
                </w:p>
              </w:tc>
              <w:tc>
                <w:tcPr>
                  <w:tcW w:w="5237" w:type="dxa"/>
                  <w:hideMark/>
                </w:tcPr>
                <w:p w14:paraId="3639D76A" w14:textId="6DBB3DAD" w:rsidR="00B77123" w:rsidRPr="00AA3A5D" w:rsidRDefault="006E1B15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made rigorous and regular contributions</w:t>
                  </w:r>
                </w:p>
              </w:tc>
            </w:tr>
            <w:tr w:rsidR="00B77123" w:rsidRPr="00AA3A5D" w14:paraId="7AE25645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2039DBA0" w14:textId="77777777" w:rsidR="00B77123" w:rsidRDefault="006E1B15" w:rsidP="00AD65E1">
                  <w:pPr>
                    <w:rPr>
                      <w:b w:val="0"/>
                    </w:rPr>
                  </w:pPr>
                  <w:r>
                    <w:t xml:space="preserve">Score </w:t>
                  </w:r>
                </w:p>
                <w:p w14:paraId="66B458BB" w14:textId="6E9BFB7E" w:rsidR="00A01A7C" w:rsidRPr="00AA3A5D" w:rsidRDefault="00A01A7C" w:rsidP="00AD65E1">
                  <w:r>
                    <w:t>(7-5)</w:t>
                  </w:r>
                </w:p>
              </w:tc>
              <w:tc>
                <w:tcPr>
                  <w:tcW w:w="5237" w:type="dxa"/>
                  <w:hideMark/>
                </w:tcPr>
                <w:p w14:paraId="2FBCD91F" w14:textId="68A3DA16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The group member was mostly present and contributing, with minor lapses</w:t>
                  </w:r>
                </w:p>
              </w:tc>
            </w:tr>
            <w:tr w:rsidR="00B77123" w:rsidRPr="00AA3A5D" w14:paraId="776325DB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527C4C1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5814975E" w14:textId="3A2E6685" w:rsidR="00A01A7C" w:rsidRPr="00AA3A5D" w:rsidRDefault="00A01A7C" w:rsidP="00AD65E1">
                  <w:r>
                    <w:t>(5-3)</w:t>
                  </w:r>
                </w:p>
              </w:tc>
              <w:tc>
                <w:tcPr>
                  <w:tcW w:w="5237" w:type="dxa"/>
                  <w:hideMark/>
                </w:tcPr>
                <w:p w14:paraId="28FFC632" w14:textId="4B6AF8E2" w:rsidR="00B77123" w:rsidRPr="00AA3A5D" w:rsidRDefault="00A01A7C" w:rsidP="00AD65E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The group member was average in terms of contribution, disappeared from time to time</w:t>
                  </w:r>
                </w:p>
              </w:tc>
            </w:tr>
            <w:tr w:rsidR="00B77123" w:rsidRPr="00AA3A5D" w14:paraId="71C1DA80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78" w:type="dxa"/>
                  <w:hideMark/>
                </w:tcPr>
                <w:p w14:paraId="3F974CB9" w14:textId="77777777" w:rsidR="00B77123" w:rsidRDefault="00A01A7C" w:rsidP="00AD65E1">
                  <w:pPr>
                    <w:rPr>
                      <w:b w:val="0"/>
                    </w:rPr>
                  </w:pPr>
                  <w:r>
                    <w:t>Score</w:t>
                  </w:r>
                </w:p>
                <w:p w14:paraId="31B03D84" w14:textId="05092585" w:rsidR="00A01A7C" w:rsidRPr="00AA3A5D" w:rsidRDefault="00A01A7C" w:rsidP="00AD65E1">
                  <w:r>
                    <w:t>(3-0)</w:t>
                  </w:r>
                </w:p>
              </w:tc>
              <w:tc>
                <w:tcPr>
                  <w:tcW w:w="5237" w:type="dxa"/>
                  <w:hideMark/>
                </w:tcPr>
                <w:p w14:paraId="5134CDA4" w14:textId="51DE3A9B" w:rsidR="00B77123" w:rsidRPr="00AA3A5D" w:rsidRDefault="00A01A7C" w:rsidP="00AD65E1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This group member made minimal contribution and was disengaged for most of the project.</w:t>
                  </w:r>
                </w:p>
              </w:tc>
            </w:tr>
          </w:tbl>
          <w:p w14:paraId="5148B158" w14:textId="17BEA118" w:rsidR="00B77123" w:rsidRDefault="00B04946" w:rsidP="00AD65E1">
            <w:sdt>
              <w:sdtPr>
                <w:rPr>
                  <w:rStyle w:val="Strong"/>
                </w:rPr>
                <w:alias w:val="1st"/>
                <w:tag w:val="1st"/>
                <w:id w:val="-1691281056"/>
                <w:placeholder>
                  <w:docPart w:val="1CD4089D1F6749F28E2EE177F9628AAB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>
                  <w:rPr>
                    <w:rStyle w:val="Strong"/>
                  </w:rPr>
                  <w:t>1</w:t>
                </w:r>
                <w:r w:rsidR="005D369F" w:rsidRPr="005D369F">
                  <w:rPr>
                    <w:rStyle w:val="Strong"/>
                    <w:vertAlign w:val="superscript"/>
                  </w:rPr>
                  <w:t>st</w:t>
                </w:r>
              </w:sdtContent>
            </w:sdt>
            <w:r w:rsidR="005D369F">
              <w:t xml:space="preserve"> </w:t>
            </w:r>
            <w:r w:rsidR="005B05CB">
              <w:t>– Use the Self-assessment rubric above to come up with a final score for each of the group members in the team.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6979C37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6CC86352" w14:textId="00CD7A0C" w:rsidR="00CF3142" w:rsidRDefault="005B05CB" w:rsidP="00AD65E1">
                  <w:r>
                    <w:t>Group Member (Name | Student Number)</w:t>
                  </w:r>
                </w:p>
              </w:tc>
              <w:tc>
                <w:tcPr>
                  <w:tcW w:w="1359" w:type="dxa"/>
                </w:tcPr>
                <w:p w14:paraId="5E971F46" w14:textId="77777777" w:rsidR="00CF3142" w:rsidRDefault="00B04946" w:rsidP="00AD65E1">
                  <w:sdt>
                    <w:sdtPr>
                      <w:alias w:val="Score # "/>
                      <w:tag w:val="Score # "/>
                      <w:id w:val="1279218510"/>
                      <w:placeholder>
                        <w:docPart w:val="D4D147DA01E34FFBBB87CA9C33423DE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00484C3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150D760" w14:textId="20405A71" w:rsidR="00CF3142" w:rsidRPr="005B05CB" w:rsidRDefault="005B05CB" w:rsidP="00AD65E1">
                  <w:pPr>
                    <w:rPr>
                      <w:i/>
                    </w:rPr>
                  </w:pPr>
                  <w:r w:rsidRPr="005B05CB">
                    <w:rPr>
                      <w:i/>
                    </w:rPr>
                    <w:t>Sample</w:t>
                  </w:r>
                  <w:r>
                    <w:rPr>
                      <w:i/>
                    </w:rPr>
                    <w:t>:  Jane Doe | 3333333</w:t>
                  </w:r>
                </w:p>
              </w:tc>
              <w:tc>
                <w:tcPr>
                  <w:tcW w:w="1359" w:type="dxa"/>
                </w:tcPr>
                <w:p w14:paraId="75635F34" w14:textId="61F4698B" w:rsidR="00CF3142" w:rsidRPr="006E1B15" w:rsidRDefault="005B05CB" w:rsidP="005B05CB">
                  <w:pPr>
                    <w:jc w:val="center"/>
                    <w:rPr>
                      <w:i/>
                    </w:rPr>
                  </w:pPr>
                  <w:r w:rsidRPr="006E1B15">
                    <w:rPr>
                      <w:i/>
                    </w:rPr>
                    <w:t>6</w:t>
                  </w:r>
                </w:p>
              </w:tc>
            </w:tr>
            <w:tr w:rsidR="00CF3142" w14:paraId="5C7A8F2A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70A0E3C5" w14:textId="478CDEA3" w:rsidR="00CF3142" w:rsidRDefault="005B05CB" w:rsidP="00AD65E1">
                  <w:r>
                    <w:t>First member:</w:t>
                  </w:r>
                  <w:r w:rsidR="004C7F04">
                    <w:t xml:space="preserve"> Chris Bond</w:t>
                  </w:r>
                </w:p>
              </w:tc>
              <w:tc>
                <w:tcPr>
                  <w:tcW w:w="1359" w:type="dxa"/>
                </w:tcPr>
                <w:p w14:paraId="674EFE31" w14:textId="3B8084F8" w:rsidR="00CF3142" w:rsidRDefault="004C7F04" w:rsidP="005B05CB">
                  <w:pPr>
                    <w:jc w:val="center"/>
                  </w:pPr>
                  <w:r>
                    <w:t>9</w:t>
                  </w:r>
                </w:p>
              </w:tc>
            </w:tr>
            <w:tr w:rsidR="00CF3142" w14:paraId="29D01179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4D337A4" w14:textId="2F5197D8" w:rsidR="00CF3142" w:rsidRDefault="005B05CB" w:rsidP="00AD65E1">
                  <w:r>
                    <w:t>Second:</w:t>
                  </w:r>
                  <w:r w:rsidR="004C7F04">
                    <w:t xml:space="preserve"> Tuan Luong</w:t>
                  </w:r>
                </w:p>
              </w:tc>
              <w:tc>
                <w:tcPr>
                  <w:tcW w:w="1359" w:type="dxa"/>
                </w:tcPr>
                <w:p w14:paraId="160A7250" w14:textId="4C79F529" w:rsidR="00CF3142" w:rsidRDefault="004C7F04" w:rsidP="005B05CB">
                  <w:pPr>
                    <w:jc w:val="center"/>
                  </w:pPr>
                  <w:r>
                    <w:t>7</w:t>
                  </w:r>
                </w:p>
              </w:tc>
            </w:tr>
          </w:tbl>
          <w:p w14:paraId="5A4C1519" w14:textId="33D24DDA" w:rsidR="000D3EDB" w:rsidRDefault="00B04946" w:rsidP="00AD65E1">
            <w:sdt>
              <w:sdtPr>
                <w:rPr>
                  <w:rStyle w:val="Strong"/>
                </w:rPr>
                <w:alias w:val="2nd"/>
                <w:tag w:val="2nd"/>
                <w:id w:val="315537054"/>
                <w:placeholder>
                  <w:docPart w:val="4CC17DB0A6F946019FEC1E34C884BD0E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5D369F" w:rsidRPr="005D369F">
                  <w:rPr>
                    <w:rStyle w:val="Strong"/>
                  </w:rPr>
                  <w:t>2</w:t>
                </w:r>
                <w:r w:rsidR="005D369F" w:rsidRPr="005D369F">
                  <w:rPr>
                    <w:rStyle w:val="Strong"/>
                    <w:vertAlign w:val="superscript"/>
                  </w:rPr>
                  <w:t>nd</w:t>
                </w:r>
              </w:sdtContent>
            </w:sdt>
            <w:r w:rsidR="005D369F">
              <w:t xml:space="preserve"> </w:t>
            </w:r>
            <w:r w:rsidR="006E1B15" w:rsidRPr="006E1B15">
              <w:t xml:space="preserve">– Discuss this among yourselves and rate the efficiency of your group dynamics.  Enter a score from 1 to 4.  </w:t>
            </w:r>
          </w:p>
          <w:p w14:paraId="2E3B2174" w14:textId="1B1D9E3C" w:rsidR="00B77123" w:rsidRDefault="006E1B15" w:rsidP="00AD65E1">
            <w:r w:rsidRPr="006E1B15">
              <w:t>1 = awful; 2 = average; 3 = most of the times; 4 = always</w:t>
            </w:r>
          </w:p>
          <w:tbl>
            <w:tblPr>
              <w:tblStyle w:val="AcademicSelfAddessment"/>
              <w:tblW w:w="0" w:type="auto"/>
              <w:tblLayout w:type="fixed"/>
              <w:tblLook w:val="0420" w:firstRow="1" w:lastRow="0" w:firstColumn="0" w:lastColumn="0" w:noHBand="0" w:noVBand="1"/>
            </w:tblPr>
            <w:tblGrid>
              <w:gridCol w:w="5155"/>
              <w:gridCol w:w="1359"/>
            </w:tblGrid>
            <w:tr w:rsidR="00CF3142" w14:paraId="6221B3B6" w14:textId="77777777" w:rsidTr="004531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5155" w:type="dxa"/>
                </w:tcPr>
                <w:p w14:paraId="2D7F3875" w14:textId="45C53B72" w:rsidR="00CF3142" w:rsidRDefault="006E1B15" w:rsidP="00AD65E1">
                  <w:r>
                    <w:t>Group dynamics</w:t>
                  </w:r>
                </w:p>
              </w:tc>
              <w:tc>
                <w:tcPr>
                  <w:tcW w:w="1359" w:type="dxa"/>
                </w:tcPr>
                <w:p w14:paraId="04A5A7C4" w14:textId="77777777" w:rsidR="00CF3142" w:rsidRDefault="00B04946" w:rsidP="00AD65E1">
                  <w:sdt>
                    <w:sdtPr>
                      <w:alias w:val="Score # "/>
                      <w:tag w:val="Score # "/>
                      <w:id w:val="-3057328"/>
                      <w:placeholder>
                        <w:docPart w:val="73E5E247C3E74B8C9934D4A9CE63CE5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67656" w:rsidRPr="00AA3A5D">
                        <w:t>Score #</w:t>
                      </w:r>
                    </w:sdtContent>
                  </w:sdt>
                </w:p>
              </w:tc>
            </w:tr>
            <w:tr w:rsidR="00CF3142" w14:paraId="64CA350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1F83F15" w14:textId="6FC52977" w:rsidR="00CF3142" w:rsidRDefault="006E1B15" w:rsidP="00AD65E1">
                  <w:r>
                    <w:t>We were in complete sync with each other.</w:t>
                  </w:r>
                </w:p>
              </w:tc>
              <w:tc>
                <w:tcPr>
                  <w:tcW w:w="1359" w:type="dxa"/>
                </w:tcPr>
                <w:p w14:paraId="6B98ED08" w14:textId="0AC9C12B" w:rsidR="00CF3142" w:rsidRDefault="004C7F04" w:rsidP="00AD65E1">
                  <w:r>
                    <w:t>3</w:t>
                  </w:r>
                </w:p>
              </w:tc>
            </w:tr>
            <w:tr w:rsidR="00CF3142" w14:paraId="5B208396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3C6147C0" w14:textId="6FB0C28B" w:rsidR="00CF3142" w:rsidRDefault="006E1B15" w:rsidP="00AD65E1">
                  <w:r>
                    <w:t>We communicated on a regular basis.</w:t>
                  </w:r>
                </w:p>
              </w:tc>
              <w:tc>
                <w:tcPr>
                  <w:tcW w:w="1359" w:type="dxa"/>
                </w:tcPr>
                <w:p w14:paraId="7B0A7467" w14:textId="323733C4" w:rsidR="00CF3142" w:rsidRDefault="004C7F04" w:rsidP="00AD65E1">
                  <w:r>
                    <w:t>3</w:t>
                  </w:r>
                </w:p>
              </w:tc>
            </w:tr>
            <w:tr w:rsidR="00CF3142" w14:paraId="5DACB434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0964E830" w14:textId="2369C439" w:rsidR="00CF3142" w:rsidRDefault="006E1B15" w:rsidP="00AD65E1">
                  <w:r>
                    <w:t xml:space="preserve">We had </w:t>
                  </w:r>
                  <w:r w:rsidR="003639EF">
                    <w:t xml:space="preserve">positive </w:t>
                  </w:r>
                  <w:r>
                    <w:t>disagreements.</w:t>
                  </w:r>
                </w:p>
              </w:tc>
              <w:tc>
                <w:tcPr>
                  <w:tcW w:w="1359" w:type="dxa"/>
                </w:tcPr>
                <w:p w14:paraId="7F2C32FB" w14:textId="790455BA" w:rsidR="00CF3142" w:rsidRDefault="004C7F04" w:rsidP="00AD65E1">
                  <w:r>
                    <w:t>4</w:t>
                  </w:r>
                </w:p>
              </w:tc>
            </w:tr>
            <w:tr w:rsidR="00CF3142" w14:paraId="42E1AE84" w14:textId="77777777" w:rsidTr="004531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458A13D2" w14:textId="38541043" w:rsidR="00CF3142" w:rsidRDefault="006E1B15" w:rsidP="00AD65E1">
                  <w:r>
                    <w:t>We were very productive in terms of outcomes.</w:t>
                  </w:r>
                </w:p>
              </w:tc>
              <w:tc>
                <w:tcPr>
                  <w:tcW w:w="1359" w:type="dxa"/>
                </w:tcPr>
                <w:p w14:paraId="5D272C77" w14:textId="7DBF0247" w:rsidR="00CF3142" w:rsidRDefault="004C7F04" w:rsidP="00AD65E1">
                  <w:r>
                    <w:t>2</w:t>
                  </w:r>
                </w:p>
              </w:tc>
            </w:tr>
            <w:tr w:rsidR="00CF3142" w14:paraId="61C80C47" w14:textId="77777777" w:rsidTr="004531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5155" w:type="dxa"/>
                </w:tcPr>
                <w:p w14:paraId="66F0DD43" w14:textId="0DE3BC69" w:rsidR="00CF3142" w:rsidRDefault="006E1B15" w:rsidP="00AD65E1">
                  <w:r>
                    <w:t xml:space="preserve">We </w:t>
                  </w:r>
                  <w:r w:rsidR="003639EF">
                    <w:t xml:space="preserve">took initiative. </w:t>
                  </w:r>
                </w:p>
              </w:tc>
              <w:tc>
                <w:tcPr>
                  <w:tcW w:w="1359" w:type="dxa"/>
                </w:tcPr>
                <w:p w14:paraId="41652EFA" w14:textId="23C75C93" w:rsidR="00CF3142" w:rsidRDefault="004C7F04" w:rsidP="00AD65E1">
                  <w:r>
                    <w:t>4</w:t>
                  </w:r>
                </w:p>
              </w:tc>
            </w:tr>
          </w:tbl>
          <w:p w14:paraId="4A61A0F3" w14:textId="77777777" w:rsidR="00B77123" w:rsidRDefault="00B77123" w:rsidP="00AA3A5D"/>
          <w:p w14:paraId="2548CAE9" w14:textId="77777777" w:rsidR="009A14C3" w:rsidRDefault="009A14C3" w:rsidP="00AA3A5D"/>
          <w:p w14:paraId="478D4640" w14:textId="77777777" w:rsidR="009A14C3" w:rsidRDefault="009A14C3" w:rsidP="00AA3A5D"/>
          <w:p w14:paraId="7C5ABE3B" w14:textId="77777777" w:rsidR="009A14C3" w:rsidRDefault="009A14C3" w:rsidP="00AA3A5D"/>
          <w:p w14:paraId="06F2295C" w14:textId="77777777" w:rsidR="009A14C3" w:rsidRDefault="009A14C3" w:rsidP="00AA3A5D">
            <w:pPr>
              <w:rPr>
                <w:b/>
                <w:bCs/>
              </w:rPr>
            </w:pPr>
          </w:p>
          <w:p w14:paraId="5CC32E56" w14:textId="4DB72ACF" w:rsidR="009A14C3" w:rsidRPr="009A14C3" w:rsidRDefault="009A14C3" w:rsidP="00AA3A5D">
            <w:pPr>
              <w:rPr>
                <w:b/>
                <w:bCs/>
              </w:rPr>
            </w:pPr>
            <w:r>
              <w:rPr>
                <w:b/>
                <w:bCs/>
              </w:rPr>
              <w:t>NOTE: YOUR FINAL SCORE WILL BE DETERMINED BY THE SCORE SUBMITTED BY YOUR GROUP</w:t>
            </w:r>
          </w:p>
        </w:tc>
      </w:tr>
    </w:tbl>
    <w:p w14:paraId="0539C37A" w14:textId="77777777" w:rsidR="00A22D84" w:rsidRPr="00AA3A5D" w:rsidRDefault="00A22D84" w:rsidP="00DC38AB">
      <w:pPr>
        <w:pStyle w:val="NoSpacing"/>
      </w:pPr>
    </w:p>
    <w:sectPr w:rsidR="00A22D84" w:rsidRPr="00AA3A5D" w:rsidSect="004531A7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AA7B2" w14:textId="77777777" w:rsidR="00B04946" w:rsidRDefault="00B04946" w:rsidP="0096533B">
      <w:r>
        <w:separator/>
      </w:r>
    </w:p>
  </w:endnote>
  <w:endnote w:type="continuationSeparator" w:id="0">
    <w:p w14:paraId="58B15C24" w14:textId="77777777" w:rsidR="00B04946" w:rsidRDefault="00B04946" w:rsidP="0096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B61DA" w14:textId="77777777" w:rsidR="00B04946" w:rsidRDefault="00B04946" w:rsidP="0096533B">
      <w:r>
        <w:separator/>
      </w:r>
    </w:p>
  </w:footnote>
  <w:footnote w:type="continuationSeparator" w:id="0">
    <w:p w14:paraId="35FB68D2" w14:textId="77777777" w:rsidR="00B04946" w:rsidRDefault="00B04946" w:rsidP="0096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CB4"/>
    <w:multiLevelType w:val="hybridMultilevel"/>
    <w:tmpl w:val="596A8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442B50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277AD"/>
    <w:multiLevelType w:val="hybridMultilevel"/>
    <w:tmpl w:val="089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F80198">
      <w:start w:val="1"/>
      <w:numFmt w:val="bullet"/>
      <w:lvlText w:val=""/>
      <w:lvlJc w:val="left"/>
      <w:pPr>
        <w:ind w:left="1440" w:hanging="360"/>
      </w:pPr>
      <w:rPr>
        <w:rFonts w:ascii="Webdings" w:hAnsi="Web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8383A"/>
    <w:multiLevelType w:val="hybridMultilevel"/>
    <w:tmpl w:val="AA68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2E"/>
    <w:rsid w:val="00034FD9"/>
    <w:rsid w:val="00060D2E"/>
    <w:rsid w:val="000A75CE"/>
    <w:rsid w:val="000D3EDB"/>
    <w:rsid w:val="001676C6"/>
    <w:rsid w:val="001B32B4"/>
    <w:rsid w:val="00330C61"/>
    <w:rsid w:val="003639EF"/>
    <w:rsid w:val="004531A7"/>
    <w:rsid w:val="0046006A"/>
    <w:rsid w:val="004C7F04"/>
    <w:rsid w:val="004D7D51"/>
    <w:rsid w:val="00513FDB"/>
    <w:rsid w:val="00571098"/>
    <w:rsid w:val="005B05CB"/>
    <w:rsid w:val="005D369F"/>
    <w:rsid w:val="00625458"/>
    <w:rsid w:val="0063297A"/>
    <w:rsid w:val="00634386"/>
    <w:rsid w:val="00651A07"/>
    <w:rsid w:val="00657645"/>
    <w:rsid w:val="00667656"/>
    <w:rsid w:val="00667AD5"/>
    <w:rsid w:val="00680B26"/>
    <w:rsid w:val="006E1B15"/>
    <w:rsid w:val="00706A2E"/>
    <w:rsid w:val="007F604F"/>
    <w:rsid w:val="00820FE2"/>
    <w:rsid w:val="008605B0"/>
    <w:rsid w:val="00872580"/>
    <w:rsid w:val="009646A6"/>
    <w:rsid w:val="0096533B"/>
    <w:rsid w:val="009A14C3"/>
    <w:rsid w:val="00A01A7C"/>
    <w:rsid w:val="00A22D84"/>
    <w:rsid w:val="00A81138"/>
    <w:rsid w:val="00AA3A5D"/>
    <w:rsid w:val="00AD65E1"/>
    <w:rsid w:val="00B04946"/>
    <w:rsid w:val="00B700F8"/>
    <w:rsid w:val="00B77123"/>
    <w:rsid w:val="00BA696E"/>
    <w:rsid w:val="00C56A3D"/>
    <w:rsid w:val="00C70DB6"/>
    <w:rsid w:val="00C91ADC"/>
    <w:rsid w:val="00CD3AEA"/>
    <w:rsid w:val="00CF3142"/>
    <w:rsid w:val="00DC38AB"/>
    <w:rsid w:val="00DF1CFE"/>
    <w:rsid w:val="00E45708"/>
    <w:rsid w:val="00E5004F"/>
    <w:rsid w:val="00F94D48"/>
    <w:rsid w:val="00FA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4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khar\AppData\Roaming\Microsoft\Templates\Student%20academic%20self-assess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D4089D1F6749F28E2EE177F962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2644C-0C55-4EAE-9514-1F9B45CA6A46}"/>
      </w:docPartPr>
      <w:docPartBody>
        <w:p w:rsidR="005A37D9" w:rsidRDefault="00463C24">
          <w:pPr>
            <w:pStyle w:val="1CD4089D1F6749F28E2EE177F9628AAB"/>
          </w:pPr>
          <w:r>
            <w:rPr>
              <w:rStyle w:val="Strong"/>
            </w:rPr>
            <w:t>1</w:t>
          </w:r>
          <w:r w:rsidRPr="005D369F">
            <w:rPr>
              <w:rStyle w:val="Strong"/>
              <w:vertAlign w:val="superscript"/>
            </w:rPr>
            <w:t>st</w:t>
          </w:r>
        </w:p>
      </w:docPartBody>
    </w:docPart>
    <w:docPart>
      <w:docPartPr>
        <w:name w:val="D4D147DA01E34FFBBB87CA9C33423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CB3BF-3DB2-4950-8778-01786C656127}"/>
      </w:docPartPr>
      <w:docPartBody>
        <w:p w:rsidR="005A37D9" w:rsidRDefault="00463C24">
          <w:pPr>
            <w:pStyle w:val="D4D147DA01E34FFBBB87CA9C33423DE5"/>
          </w:pPr>
          <w:r w:rsidRPr="00AA3A5D">
            <w:t>Score #</w:t>
          </w:r>
        </w:p>
      </w:docPartBody>
    </w:docPart>
    <w:docPart>
      <w:docPartPr>
        <w:name w:val="4CC17DB0A6F946019FEC1E34C884B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A8AC-15E4-48CD-B621-9DBF36327D98}"/>
      </w:docPartPr>
      <w:docPartBody>
        <w:p w:rsidR="005A37D9" w:rsidRDefault="00463C24">
          <w:pPr>
            <w:pStyle w:val="4CC17DB0A6F946019FEC1E34C884BD0E"/>
          </w:pPr>
          <w:r w:rsidRPr="005D369F">
            <w:rPr>
              <w:rStyle w:val="Strong"/>
            </w:rPr>
            <w:t>2</w:t>
          </w:r>
          <w:r w:rsidRPr="005D369F">
            <w:rPr>
              <w:rStyle w:val="Strong"/>
              <w:vertAlign w:val="superscript"/>
            </w:rPr>
            <w:t>nd</w:t>
          </w:r>
        </w:p>
      </w:docPartBody>
    </w:docPart>
    <w:docPart>
      <w:docPartPr>
        <w:name w:val="73E5E247C3E74B8C9934D4A9CE63C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445F2-E090-4B76-8030-6B0AFE586057}"/>
      </w:docPartPr>
      <w:docPartBody>
        <w:p w:rsidR="005A37D9" w:rsidRDefault="00463C24">
          <w:pPr>
            <w:pStyle w:val="73E5E247C3E74B8C9934D4A9CE63CE5D"/>
          </w:pPr>
          <w:r w:rsidRPr="00AA3A5D">
            <w:t>Score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24"/>
    <w:rsid w:val="00463C24"/>
    <w:rsid w:val="00523C7E"/>
    <w:rsid w:val="005A37D9"/>
    <w:rsid w:val="007A265E"/>
    <w:rsid w:val="00A36AE7"/>
    <w:rsid w:val="00C20428"/>
    <w:rsid w:val="00D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1CD4089D1F6749F28E2EE177F9628AAB">
    <w:name w:val="1CD4089D1F6749F28E2EE177F9628AAB"/>
  </w:style>
  <w:style w:type="paragraph" w:customStyle="1" w:styleId="D4D147DA01E34FFBBB87CA9C33423DE5">
    <w:name w:val="D4D147DA01E34FFBBB87CA9C33423DE5"/>
  </w:style>
  <w:style w:type="paragraph" w:customStyle="1" w:styleId="4CC17DB0A6F946019FEC1E34C884BD0E">
    <w:name w:val="4CC17DB0A6F946019FEC1E34C884BD0E"/>
  </w:style>
  <w:style w:type="paragraph" w:customStyle="1" w:styleId="73E5E247C3E74B8C9934D4A9CE63CE5D">
    <w:name w:val="73E5E247C3E74B8C9934D4A9CE63CE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9FFB7A-AC04-4844-8C82-1E49021298D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C72EFCA-41F7-430A-B678-9061C521BD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A4B9C-9E4D-47EE-B51B-16E9FC24F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academic self-assessment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2021-01-31T11:37:00Z</dcterms:created>
  <dcterms:modified xsi:type="dcterms:W3CDTF">2021-01-31T11:37:00Z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2018-07-30T20:29:38.9140235Z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